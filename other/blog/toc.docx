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F11EB" w14:textId="55FED244" w:rsidR="00694465" w:rsidRPr="00D9189C" w:rsidRDefault="001906C6" w:rsidP="009D370E">
      <w:pPr>
        <w:pStyle w:val="Tytu"/>
        <w:rPr>
          <w:lang w:val="en-US"/>
        </w:rPr>
      </w:pPr>
      <w:r>
        <w:rPr>
          <w:lang w:val="en-US"/>
        </w:rPr>
        <w:t>Octopus</w:t>
      </w:r>
      <w:r w:rsidR="00A75B0E">
        <w:rPr>
          <w:lang w:val="en-US"/>
        </w:rPr>
        <w:t xml:space="preserve"> </w:t>
      </w:r>
      <w:r w:rsidR="00DB205C">
        <w:rPr>
          <w:lang w:val="en-US"/>
        </w:rPr>
        <w:t>Blog</w:t>
      </w:r>
    </w:p>
    <w:p w14:paraId="71DA39C5" w14:textId="3E976616" w:rsidR="005D47A6" w:rsidRDefault="001906C6" w:rsidP="00A511B5">
      <w:pPr>
        <w:pStyle w:val="Nagwek1"/>
        <w:rPr>
          <w:lang w:val="en-US"/>
        </w:rPr>
      </w:pPr>
      <w:r>
        <w:rPr>
          <w:lang w:val="en-US"/>
        </w:rPr>
        <w:t>Octopus</w:t>
      </w:r>
    </w:p>
    <w:p w14:paraId="39504A9D" w14:textId="578AFA8F" w:rsidR="00FC3EA6" w:rsidRDefault="001906C6" w:rsidP="00FC3EA6">
      <w:pPr>
        <w:pStyle w:val="Nagwek2"/>
        <w:rPr>
          <w:lang w:val="en-US"/>
        </w:rPr>
      </w:pPr>
      <w:r w:rsidRPr="001906C6">
        <w:rPr>
          <w:lang w:val="en-US"/>
        </w:rPr>
        <w:t>The Kanban Board</w:t>
      </w:r>
    </w:p>
    <w:p w14:paraId="584B3815" w14:textId="77777777" w:rsidR="00FC3EA6" w:rsidRDefault="00FC3EA6" w:rsidP="00FC3EA6">
      <w:pPr>
        <w:pStyle w:val="Metatag"/>
      </w:pPr>
      <w:r>
        <w:t>author: Adam Gajewski</w:t>
      </w:r>
    </w:p>
    <w:p w14:paraId="58B36FAB" w14:textId="55784B2D" w:rsidR="00FC3EA6" w:rsidRDefault="00FC3EA6" w:rsidP="00FC3EA6">
      <w:pPr>
        <w:pStyle w:val="Metatag"/>
      </w:pPr>
      <w:r>
        <w:t xml:space="preserve">date: </w:t>
      </w:r>
      <w:r w:rsidR="001906C6">
        <w:t>21</w:t>
      </w:r>
      <w:r>
        <w:t>.</w:t>
      </w:r>
      <w:r w:rsidR="001906C6">
        <w:t>07</w:t>
      </w:r>
      <w:r>
        <w:t>.202</w:t>
      </w:r>
      <w:r w:rsidR="001906C6">
        <w:t>5</w:t>
      </w:r>
    </w:p>
    <w:p w14:paraId="76CFDE7E" w14:textId="2F52F802" w:rsidR="00FC3EA6" w:rsidRDefault="00FC3EA6" w:rsidP="00FC3EA6">
      <w:pPr>
        <w:pStyle w:val="Metatag"/>
      </w:pPr>
      <w:r>
        <w:t xml:space="preserve">MTR: </w:t>
      </w:r>
      <w:r w:rsidR="00C4589D">
        <w:t>11</w:t>
      </w:r>
      <w:r>
        <w:t xml:space="preserve"> min</w:t>
      </w:r>
    </w:p>
    <w:p w14:paraId="1F976CC7" w14:textId="21722AF8" w:rsidR="00FC3EA6" w:rsidRDefault="00FC3EA6" w:rsidP="00FC3EA6">
      <w:pPr>
        <w:pStyle w:val="Metatag"/>
      </w:pPr>
      <w:proofErr w:type="spellStart"/>
      <w:r>
        <w:t>href</w:t>
      </w:r>
      <w:proofErr w:type="spellEnd"/>
      <w:r>
        <w:t>: /blog</w:t>
      </w:r>
      <w:r w:rsidRPr="008A780D">
        <w:t>/</w:t>
      </w:r>
      <w:r w:rsidR="001906C6" w:rsidRPr="001906C6">
        <w:t>kanban-boards</w:t>
      </w:r>
    </w:p>
    <w:p w14:paraId="0F34E271" w14:textId="4E72D955" w:rsidR="00FC3EA6" w:rsidRPr="00686ED4" w:rsidRDefault="00FC3EA6" w:rsidP="00FC3EA6">
      <w:pPr>
        <w:pStyle w:val="Metatag"/>
      </w:pPr>
      <w:proofErr w:type="spellStart"/>
      <w:r>
        <w:t>img</w:t>
      </w:r>
      <w:proofErr w:type="spellEnd"/>
      <w:r>
        <w:t>: /blog/</w:t>
      </w:r>
      <w:r w:rsidR="001906C6" w:rsidRPr="001906C6">
        <w:t>kanban-boards</w:t>
      </w:r>
      <w:r>
        <w:t>/image3.</w:t>
      </w:r>
      <w:r w:rsidR="00843594">
        <w:t>jpg</w:t>
      </w:r>
    </w:p>
    <w:p w14:paraId="18BD8EEA" w14:textId="36B16F9E" w:rsidR="00EB4713" w:rsidRPr="008005D1" w:rsidRDefault="006D19B0" w:rsidP="008005D1">
      <w:pPr>
        <w:rPr>
          <w:lang w:val="en-US"/>
        </w:rPr>
      </w:pPr>
      <w:r w:rsidRPr="001906C6">
        <w:rPr>
          <w:lang w:val="en-US"/>
        </w:rPr>
        <w:t>A Guide to Visually Managing Work and Increasing Efficiency</w:t>
      </w:r>
    </w:p>
    <w:p w14:paraId="18833BAC" w14:textId="77777777" w:rsidR="00143A05" w:rsidRPr="006B5E7F" w:rsidRDefault="00143A05" w:rsidP="00AE4775">
      <w:pPr>
        <w:rPr>
          <w:b/>
          <w:lang w:val="en-US"/>
        </w:rPr>
      </w:pPr>
    </w:p>
    <w:sectPr w:rsidR="00143A05" w:rsidRPr="006B5E7F" w:rsidSect="00DD0EC3">
      <w:headerReference w:type="default" r:id="rId7"/>
      <w:footerReference w:type="default" r:id="rId8"/>
      <w:pgSz w:w="11906" w:h="16838"/>
      <w:pgMar w:top="1797" w:right="1758" w:bottom="567" w:left="1644" w:header="709" w:footer="1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7EDD7" w14:textId="77777777" w:rsidR="00392E3D" w:rsidRDefault="00392E3D" w:rsidP="00245C9C">
      <w:r>
        <w:separator/>
      </w:r>
    </w:p>
  </w:endnote>
  <w:endnote w:type="continuationSeparator" w:id="0">
    <w:p w14:paraId="3B17038F" w14:textId="77777777" w:rsidR="00392E3D" w:rsidRDefault="00392E3D" w:rsidP="0024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 Mono">
    <w:charset w:val="EE"/>
    <w:family w:val="modern"/>
    <w:pitch w:val="fixed"/>
    <w:sig w:usb0="E70026FF" w:usb1="D200F9FB" w:usb2="02000028" w:usb3="00000000" w:csb0="000001D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ource Code Pro Medium">
    <w:altName w:val="Consolas"/>
    <w:charset w:val="00"/>
    <w:family w:val="modern"/>
    <w:pitch w:val="fixed"/>
    <w:sig w:usb0="200002F7" w:usb1="020038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EE684" w14:textId="77777777" w:rsidR="00675701" w:rsidRPr="00CD3825" w:rsidRDefault="00675701" w:rsidP="00245C9C">
    <w:pPr>
      <w:pStyle w:val="Stopka"/>
      <w:tabs>
        <w:tab w:val="clear" w:pos="4536"/>
        <w:tab w:val="center" w:pos="4320"/>
      </w:tabs>
      <w:spacing w:before="600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13C49C6" wp14:editId="60E723F1">
          <wp:simplePos x="0" y="0"/>
          <wp:positionH relativeFrom="column">
            <wp:posOffset>-1072515</wp:posOffset>
          </wp:positionH>
          <wp:positionV relativeFrom="paragraph">
            <wp:posOffset>544830</wp:posOffset>
          </wp:positionV>
          <wp:extent cx="7591425" cy="248285"/>
          <wp:effectExtent l="0" t="0" r="9525" b="0"/>
          <wp:wrapNone/>
          <wp:docPr id="6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48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4269A1"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</w:instrText>
    </w:r>
    <w:r>
      <w:rPr>
        <w:rStyle w:val="Numerstrony"/>
      </w:rPr>
      <w:fldChar w:fldCharType="separate"/>
    </w:r>
    <w:r w:rsidR="004269A1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8D728" w14:textId="77777777" w:rsidR="00392E3D" w:rsidRDefault="00392E3D" w:rsidP="00245C9C">
      <w:r>
        <w:separator/>
      </w:r>
    </w:p>
  </w:footnote>
  <w:footnote w:type="continuationSeparator" w:id="0">
    <w:p w14:paraId="100DC0D8" w14:textId="77777777" w:rsidR="00392E3D" w:rsidRDefault="00392E3D" w:rsidP="00245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D7916" w14:textId="77777777" w:rsidR="00675701" w:rsidRDefault="00675701" w:rsidP="00B9283B">
    <w:pPr>
      <w:pStyle w:val="Nagwek"/>
      <w:tabs>
        <w:tab w:val="clear" w:pos="9072"/>
        <w:tab w:val="right" w:pos="9900"/>
      </w:tabs>
      <w:ind w:right="-1396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C187019" wp14:editId="109137C4">
          <wp:simplePos x="0" y="0"/>
          <wp:positionH relativeFrom="column">
            <wp:posOffset>3709035</wp:posOffset>
          </wp:positionH>
          <wp:positionV relativeFrom="paragraph">
            <wp:posOffset>-516255</wp:posOffset>
          </wp:positionV>
          <wp:extent cx="2819400" cy="981075"/>
          <wp:effectExtent l="0" t="0" r="0" b="9525"/>
          <wp:wrapNone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2E151506" wp14:editId="79D45135">
          <wp:simplePos x="0" y="0"/>
          <wp:positionH relativeFrom="column">
            <wp:posOffset>-661035</wp:posOffset>
          </wp:positionH>
          <wp:positionV relativeFrom="paragraph">
            <wp:posOffset>-50165</wp:posOffset>
          </wp:positionV>
          <wp:extent cx="3543300" cy="238125"/>
          <wp:effectExtent l="0" t="0" r="0" b="9525"/>
          <wp:wrapNone/>
          <wp:docPr id="1" name="Obraz 1" descr="hum_logo_tag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um_logo_taglin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33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7" type="#_x0000_t75" style="width:5.5pt;height:8pt" o:bullet="t">
        <v:imagedata r:id="rId1" o:title="arrow_black"/>
      </v:shape>
    </w:pict>
  </w:numPicBullet>
  <w:numPicBullet w:numPicBulletId="1">
    <w:pict>
      <v:shape id="_x0000_i1458" type="#_x0000_t75" style="width:5.5pt;height:8pt" o:bullet="t">
        <v:imagedata r:id="rId2" o:title="arrow"/>
      </v:shape>
    </w:pict>
  </w:numPicBullet>
  <w:abstractNum w:abstractNumId="0" w15:restartNumberingAfterBreak="0">
    <w:nsid w:val="FFFFFF7C"/>
    <w:multiLevelType w:val="singleLevel"/>
    <w:tmpl w:val="29A4F2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2361C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186E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0625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5EA7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4203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F8BF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C11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2AE09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806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4779D5"/>
    <w:multiLevelType w:val="hybridMultilevel"/>
    <w:tmpl w:val="264A4790"/>
    <w:lvl w:ilvl="0" w:tplc="FE34D2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A788D"/>
    <w:multiLevelType w:val="hybridMultilevel"/>
    <w:tmpl w:val="F624858A"/>
    <w:lvl w:ilvl="0" w:tplc="690EC7D2">
      <w:start w:val="1"/>
      <w:numFmt w:val="bullet"/>
      <w:pStyle w:val="Arrowblack"/>
      <w:lvlText w:val="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A5F5B"/>
    <w:multiLevelType w:val="hybridMultilevel"/>
    <w:tmpl w:val="3F9CAE0E"/>
    <w:lvl w:ilvl="0" w:tplc="F7147B9C">
      <w:start w:val="1"/>
      <w:numFmt w:val="bullet"/>
      <w:pStyle w:val="Arroworange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A4ABC"/>
    <w:multiLevelType w:val="hybridMultilevel"/>
    <w:tmpl w:val="BDF4E428"/>
    <w:lvl w:ilvl="0" w:tplc="579A4740">
      <w:start w:val="1"/>
      <w:numFmt w:val="bullet"/>
      <w:lvlText w:val="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E7DF9"/>
    <w:multiLevelType w:val="hybridMultilevel"/>
    <w:tmpl w:val="BE46F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24ECA"/>
    <w:multiLevelType w:val="multilevel"/>
    <w:tmpl w:val="3B4423B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B46E4"/>
    <w:multiLevelType w:val="multilevel"/>
    <w:tmpl w:val="FC0A9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E856A32"/>
    <w:multiLevelType w:val="hybridMultilevel"/>
    <w:tmpl w:val="5FF22494"/>
    <w:lvl w:ilvl="0" w:tplc="C86A0A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16386"/>
    <w:multiLevelType w:val="hybridMultilevel"/>
    <w:tmpl w:val="3B4423B2"/>
    <w:lvl w:ilvl="0" w:tplc="EEA6E502">
      <w:start w:val="1"/>
      <w:numFmt w:val="bullet"/>
      <w:pStyle w:val="Punktowani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8888664">
    <w:abstractNumId w:val="8"/>
  </w:num>
  <w:num w:numId="2" w16cid:durableId="1395272713">
    <w:abstractNumId w:val="3"/>
  </w:num>
  <w:num w:numId="3" w16cid:durableId="519513247">
    <w:abstractNumId w:val="2"/>
  </w:num>
  <w:num w:numId="4" w16cid:durableId="1097554731">
    <w:abstractNumId w:val="1"/>
  </w:num>
  <w:num w:numId="5" w16cid:durableId="390468460">
    <w:abstractNumId w:val="0"/>
  </w:num>
  <w:num w:numId="6" w16cid:durableId="1077290116">
    <w:abstractNumId w:val="9"/>
  </w:num>
  <w:num w:numId="7" w16cid:durableId="1800802369">
    <w:abstractNumId w:val="7"/>
  </w:num>
  <w:num w:numId="8" w16cid:durableId="1146513243">
    <w:abstractNumId w:val="6"/>
  </w:num>
  <w:num w:numId="9" w16cid:durableId="475491727">
    <w:abstractNumId w:val="5"/>
  </w:num>
  <w:num w:numId="10" w16cid:durableId="1805388954">
    <w:abstractNumId w:val="4"/>
  </w:num>
  <w:num w:numId="11" w16cid:durableId="1045980283">
    <w:abstractNumId w:val="13"/>
  </w:num>
  <w:num w:numId="12" w16cid:durableId="200214503">
    <w:abstractNumId w:val="12"/>
  </w:num>
  <w:num w:numId="13" w16cid:durableId="304353614">
    <w:abstractNumId w:val="11"/>
  </w:num>
  <w:num w:numId="14" w16cid:durableId="1980186988">
    <w:abstractNumId w:val="18"/>
  </w:num>
  <w:num w:numId="15" w16cid:durableId="320432017">
    <w:abstractNumId w:val="15"/>
  </w:num>
  <w:num w:numId="16" w16cid:durableId="545798833">
    <w:abstractNumId w:val="16"/>
  </w:num>
  <w:num w:numId="17" w16cid:durableId="285743167">
    <w:abstractNumId w:val="11"/>
  </w:num>
  <w:num w:numId="18" w16cid:durableId="376852568">
    <w:abstractNumId w:val="12"/>
  </w:num>
  <w:num w:numId="19" w16cid:durableId="1063797367">
    <w:abstractNumId w:val="18"/>
  </w:num>
  <w:num w:numId="20" w16cid:durableId="859776352">
    <w:abstractNumId w:val="18"/>
  </w:num>
  <w:num w:numId="21" w16cid:durableId="2026788592">
    <w:abstractNumId w:val="8"/>
  </w:num>
  <w:num w:numId="22" w16cid:durableId="550314666">
    <w:abstractNumId w:val="10"/>
  </w:num>
  <w:num w:numId="23" w16cid:durableId="1069618366">
    <w:abstractNumId w:val="17"/>
  </w:num>
  <w:num w:numId="24" w16cid:durableId="10100583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60E"/>
    <w:rsid w:val="00001482"/>
    <w:rsid w:val="000051F5"/>
    <w:rsid w:val="000109DD"/>
    <w:rsid w:val="00014D76"/>
    <w:rsid w:val="00014E47"/>
    <w:rsid w:val="00027168"/>
    <w:rsid w:val="00034260"/>
    <w:rsid w:val="0003432F"/>
    <w:rsid w:val="00050629"/>
    <w:rsid w:val="000607AD"/>
    <w:rsid w:val="0006274B"/>
    <w:rsid w:val="00063BF1"/>
    <w:rsid w:val="00067FB0"/>
    <w:rsid w:val="00074786"/>
    <w:rsid w:val="00075110"/>
    <w:rsid w:val="000862A8"/>
    <w:rsid w:val="00086A49"/>
    <w:rsid w:val="000A1B83"/>
    <w:rsid w:val="000A5610"/>
    <w:rsid w:val="000B1594"/>
    <w:rsid w:val="000B298A"/>
    <w:rsid w:val="000B55E2"/>
    <w:rsid w:val="000C2CFA"/>
    <w:rsid w:val="000D44A7"/>
    <w:rsid w:val="000D573E"/>
    <w:rsid w:val="000D5C37"/>
    <w:rsid w:val="000D6A90"/>
    <w:rsid w:val="000E0C61"/>
    <w:rsid w:val="000E22E1"/>
    <w:rsid w:val="00103DC6"/>
    <w:rsid w:val="0010552C"/>
    <w:rsid w:val="00105CAA"/>
    <w:rsid w:val="0011680D"/>
    <w:rsid w:val="00117BFC"/>
    <w:rsid w:val="0012065F"/>
    <w:rsid w:val="00127018"/>
    <w:rsid w:val="001346F5"/>
    <w:rsid w:val="00143A05"/>
    <w:rsid w:val="001451A6"/>
    <w:rsid w:val="001514CA"/>
    <w:rsid w:val="00153661"/>
    <w:rsid w:val="00154AA4"/>
    <w:rsid w:val="00162F5C"/>
    <w:rsid w:val="001635A6"/>
    <w:rsid w:val="00173D94"/>
    <w:rsid w:val="001906C6"/>
    <w:rsid w:val="001916A9"/>
    <w:rsid w:val="00192BEE"/>
    <w:rsid w:val="00193AED"/>
    <w:rsid w:val="00195528"/>
    <w:rsid w:val="00195D4E"/>
    <w:rsid w:val="001975E0"/>
    <w:rsid w:val="001A5E0C"/>
    <w:rsid w:val="001B0661"/>
    <w:rsid w:val="001D1BA2"/>
    <w:rsid w:val="001D2EAF"/>
    <w:rsid w:val="001D5499"/>
    <w:rsid w:val="001D7FAE"/>
    <w:rsid w:val="001E3656"/>
    <w:rsid w:val="001E45EA"/>
    <w:rsid w:val="001F53F1"/>
    <w:rsid w:val="001F7A62"/>
    <w:rsid w:val="002001E5"/>
    <w:rsid w:val="00200643"/>
    <w:rsid w:val="00200DD8"/>
    <w:rsid w:val="0020641A"/>
    <w:rsid w:val="002240B4"/>
    <w:rsid w:val="00226B11"/>
    <w:rsid w:val="00240603"/>
    <w:rsid w:val="00241B6A"/>
    <w:rsid w:val="00243182"/>
    <w:rsid w:val="00245C9C"/>
    <w:rsid w:val="0025281D"/>
    <w:rsid w:val="00271BA0"/>
    <w:rsid w:val="00272B46"/>
    <w:rsid w:val="00272C74"/>
    <w:rsid w:val="00275D1C"/>
    <w:rsid w:val="00286D48"/>
    <w:rsid w:val="002958CC"/>
    <w:rsid w:val="002A1362"/>
    <w:rsid w:val="002B177C"/>
    <w:rsid w:val="002B7EEA"/>
    <w:rsid w:val="002D45E2"/>
    <w:rsid w:val="002D5D61"/>
    <w:rsid w:val="002D6591"/>
    <w:rsid w:val="002F0B8E"/>
    <w:rsid w:val="002F1908"/>
    <w:rsid w:val="00301CA4"/>
    <w:rsid w:val="00303407"/>
    <w:rsid w:val="003045F0"/>
    <w:rsid w:val="003050FA"/>
    <w:rsid w:val="00306875"/>
    <w:rsid w:val="00313F42"/>
    <w:rsid w:val="00316105"/>
    <w:rsid w:val="00324924"/>
    <w:rsid w:val="003255E9"/>
    <w:rsid w:val="00327E7E"/>
    <w:rsid w:val="00336F12"/>
    <w:rsid w:val="00342CD9"/>
    <w:rsid w:val="00346943"/>
    <w:rsid w:val="00351228"/>
    <w:rsid w:val="003513F2"/>
    <w:rsid w:val="00352AD7"/>
    <w:rsid w:val="00352C35"/>
    <w:rsid w:val="003538D3"/>
    <w:rsid w:val="0035477B"/>
    <w:rsid w:val="00356C0D"/>
    <w:rsid w:val="00365A76"/>
    <w:rsid w:val="00380401"/>
    <w:rsid w:val="00392E3D"/>
    <w:rsid w:val="003A3726"/>
    <w:rsid w:val="003B4DEC"/>
    <w:rsid w:val="003C4F3B"/>
    <w:rsid w:val="003C5673"/>
    <w:rsid w:val="003C6544"/>
    <w:rsid w:val="003D27E9"/>
    <w:rsid w:val="003E2B93"/>
    <w:rsid w:val="003E4D2D"/>
    <w:rsid w:val="003F2A07"/>
    <w:rsid w:val="00404CBF"/>
    <w:rsid w:val="0040704C"/>
    <w:rsid w:val="004269A1"/>
    <w:rsid w:val="00430EA4"/>
    <w:rsid w:val="00446414"/>
    <w:rsid w:val="00451EE3"/>
    <w:rsid w:val="00454F8B"/>
    <w:rsid w:val="004555FC"/>
    <w:rsid w:val="004649ED"/>
    <w:rsid w:val="004677A9"/>
    <w:rsid w:val="00467EF5"/>
    <w:rsid w:val="00470B88"/>
    <w:rsid w:val="0047693D"/>
    <w:rsid w:val="00481C3E"/>
    <w:rsid w:val="004837CE"/>
    <w:rsid w:val="00487418"/>
    <w:rsid w:val="00490F7C"/>
    <w:rsid w:val="00496BEB"/>
    <w:rsid w:val="004A2B95"/>
    <w:rsid w:val="004A4B03"/>
    <w:rsid w:val="004B1589"/>
    <w:rsid w:val="004B32DB"/>
    <w:rsid w:val="004B72D2"/>
    <w:rsid w:val="004C05C5"/>
    <w:rsid w:val="004D2604"/>
    <w:rsid w:val="004D6FD8"/>
    <w:rsid w:val="004E34C9"/>
    <w:rsid w:val="004F54D7"/>
    <w:rsid w:val="00504130"/>
    <w:rsid w:val="005167DE"/>
    <w:rsid w:val="00522716"/>
    <w:rsid w:val="00524F3C"/>
    <w:rsid w:val="005344BF"/>
    <w:rsid w:val="00535CCF"/>
    <w:rsid w:val="00544153"/>
    <w:rsid w:val="00547A59"/>
    <w:rsid w:val="00553F7E"/>
    <w:rsid w:val="005551FA"/>
    <w:rsid w:val="00557DF8"/>
    <w:rsid w:val="00560C7E"/>
    <w:rsid w:val="00563843"/>
    <w:rsid w:val="00566CF9"/>
    <w:rsid w:val="00573E7B"/>
    <w:rsid w:val="00574270"/>
    <w:rsid w:val="0057463F"/>
    <w:rsid w:val="005A00B4"/>
    <w:rsid w:val="005A6FB8"/>
    <w:rsid w:val="005B034B"/>
    <w:rsid w:val="005B3FD1"/>
    <w:rsid w:val="005B57A8"/>
    <w:rsid w:val="005B5B60"/>
    <w:rsid w:val="005C199E"/>
    <w:rsid w:val="005C1A2D"/>
    <w:rsid w:val="005C2B74"/>
    <w:rsid w:val="005C5FFD"/>
    <w:rsid w:val="005C720B"/>
    <w:rsid w:val="005D221F"/>
    <w:rsid w:val="005D47A6"/>
    <w:rsid w:val="005E0E45"/>
    <w:rsid w:val="005E19C9"/>
    <w:rsid w:val="005E6321"/>
    <w:rsid w:val="00607177"/>
    <w:rsid w:val="006150FF"/>
    <w:rsid w:val="0061749E"/>
    <w:rsid w:val="00621C9C"/>
    <w:rsid w:val="00622BFA"/>
    <w:rsid w:val="0062549E"/>
    <w:rsid w:val="006318D3"/>
    <w:rsid w:val="00632F27"/>
    <w:rsid w:val="00634D5C"/>
    <w:rsid w:val="00635758"/>
    <w:rsid w:val="0064311A"/>
    <w:rsid w:val="006464FB"/>
    <w:rsid w:val="00650036"/>
    <w:rsid w:val="00652BB6"/>
    <w:rsid w:val="00655BDA"/>
    <w:rsid w:val="00661D0B"/>
    <w:rsid w:val="0066618C"/>
    <w:rsid w:val="006676C3"/>
    <w:rsid w:val="006676CF"/>
    <w:rsid w:val="00675701"/>
    <w:rsid w:val="00675F94"/>
    <w:rsid w:val="00686ABB"/>
    <w:rsid w:val="00686ED4"/>
    <w:rsid w:val="006915A0"/>
    <w:rsid w:val="00694465"/>
    <w:rsid w:val="0069688F"/>
    <w:rsid w:val="006A0603"/>
    <w:rsid w:val="006A1F44"/>
    <w:rsid w:val="006A208D"/>
    <w:rsid w:val="006A7B5B"/>
    <w:rsid w:val="006B1B5D"/>
    <w:rsid w:val="006B303F"/>
    <w:rsid w:val="006B5E7F"/>
    <w:rsid w:val="006C5EB0"/>
    <w:rsid w:val="006D19B0"/>
    <w:rsid w:val="006E34C3"/>
    <w:rsid w:val="006E75D2"/>
    <w:rsid w:val="006F0FE8"/>
    <w:rsid w:val="006F2C9F"/>
    <w:rsid w:val="007006D5"/>
    <w:rsid w:val="00701381"/>
    <w:rsid w:val="00701705"/>
    <w:rsid w:val="00712FB7"/>
    <w:rsid w:val="00726AC1"/>
    <w:rsid w:val="00737181"/>
    <w:rsid w:val="00756CF8"/>
    <w:rsid w:val="00762C26"/>
    <w:rsid w:val="00763447"/>
    <w:rsid w:val="00767A11"/>
    <w:rsid w:val="007873FC"/>
    <w:rsid w:val="007A42BB"/>
    <w:rsid w:val="007B759B"/>
    <w:rsid w:val="007C0DD8"/>
    <w:rsid w:val="007C29B4"/>
    <w:rsid w:val="007D6B5A"/>
    <w:rsid w:val="007E55BF"/>
    <w:rsid w:val="007F2960"/>
    <w:rsid w:val="007F6189"/>
    <w:rsid w:val="008005D1"/>
    <w:rsid w:val="00804182"/>
    <w:rsid w:val="008045BD"/>
    <w:rsid w:val="0081557D"/>
    <w:rsid w:val="00821ED4"/>
    <w:rsid w:val="0082425F"/>
    <w:rsid w:val="008364BA"/>
    <w:rsid w:val="0084005A"/>
    <w:rsid w:val="00840789"/>
    <w:rsid w:val="0084240C"/>
    <w:rsid w:val="00843594"/>
    <w:rsid w:val="0084409E"/>
    <w:rsid w:val="00845777"/>
    <w:rsid w:val="00845C28"/>
    <w:rsid w:val="00846BC9"/>
    <w:rsid w:val="008470D0"/>
    <w:rsid w:val="008609F8"/>
    <w:rsid w:val="00872FE1"/>
    <w:rsid w:val="00874B5B"/>
    <w:rsid w:val="008757FF"/>
    <w:rsid w:val="008758AC"/>
    <w:rsid w:val="008779E5"/>
    <w:rsid w:val="00881F3B"/>
    <w:rsid w:val="00884E21"/>
    <w:rsid w:val="008867D3"/>
    <w:rsid w:val="00891DC4"/>
    <w:rsid w:val="00893799"/>
    <w:rsid w:val="008A768B"/>
    <w:rsid w:val="008A780D"/>
    <w:rsid w:val="008D16C2"/>
    <w:rsid w:val="008D6352"/>
    <w:rsid w:val="008E1C16"/>
    <w:rsid w:val="008E399E"/>
    <w:rsid w:val="008F1A61"/>
    <w:rsid w:val="008F3AA3"/>
    <w:rsid w:val="008F5D41"/>
    <w:rsid w:val="009035D5"/>
    <w:rsid w:val="0091101B"/>
    <w:rsid w:val="0091586F"/>
    <w:rsid w:val="0092754C"/>
    <w:rsid w:val="00932BF3"/>
    <w:rsid w:val="0093321F"/>
    <w:rsid w:val="009336DF"/>
    <w:rsid w:val="00933BFF"/>
    <w:rsid w:val="00950377"/>
    <w:rsid w:val="0095299F"/>
    <w:rsid w:val="009567FD"/>
    <w:rsid w:val="00967645"/>
    <w:rsid w:val="0097143B"/>
    <w:rsid w:val="00974A23"/>
    <w:rsid w:val="009758DD"/>
    <w:rsid w:val="00982822"/>
    <w:rsid w:val="0098490C"/>
    <w:rsid w:val="00997C07"/>
    <w:rsid w:val="009D17F1"/>
    <w:rsid w:val="009D24C9"/>
    <w:rsid w:val="009D370E"/>
    <w:rsid w:val="009D723B"/>
    <w:rsid w:val="009E3D25"/>
    <w:rsid w:val="009E729E"/>
    <w:rsid w:val="009F28C8"/>
    <w:rsid w:val="009F2D96"/>
    <w:rsid w:val="009F5860"/>
    <w:rsid w:val="00A023A8"/>
    <w:rsid w:val="00A076F5"/>
    <w:rsid w:val="00A13C28"/>
    <w:rsid w:val="00A1426E"/>
    <w:rsid w:val="00A15425"/>
    <w:rsid w:val="00A22C42"/>
    <w:rsid w:val="00A25474"/>
    <w:rsid w:val="00A511B5"/>
    <w:rsid w:val="00A51B87"/>
    <w:rsid w:val="00A5240A"/>
    <w:rsid w:val="00A56A74"/>
    <w:rsid w:val="00A60F34"/>
    <w:rsid w:val="00A662C0"/>
    <w:rsid w:val="00A66418"/>
    <w:rsid w:val="00A66C66"/>
    <w:rsid w:val="00A73B7B"/>
    <w:rsid w:val="00A73C0E"/>
    <w:rsid w:val="00A75B0E"/>
    <w:rsid w:val="00A80382"/>
    <w:rsid w:val="00A84705"/>
    <w:rsid w:val="00A850ED"/>
    <w:rsid w:val="00AA3E92"/>
    <w:rsid w:val="00AA7603"/>
    <w:rsid w:val="00AB3A80"/>
    <w:rsid w:val="00AC2582"/>
    <w:rsid w:val="00AD05CA"/>
    <w:rsid w:val="00AD61B3"/>
    <w:rsid w:val="00AD6389"/>
    <w:rsid w:val="00AE07ED"/>
    <w:rsid w:val="00AE4775"/>
    <w:rsid w:val="00AE4FDC"/>
    <w:rsid w:val="00AF0850"/>
    <w:rsid w:val="00AF7481"/>
    <w:rsid w:val="00AF7939"/>
    <w:rsid w:val="00B04FC0"/>
    <w:rsid w:val="00B1409D"/>
    <w:rsid w:val="00B21B69"/>
    <w:rsid w:val="00B232A5"/>
    <w:rsid w:val="00B34370"/>
    <w:rsid w:val="00B361A6"/>
    <w:rsid w:val="00B374FD"/>
    <w:rsid w:val="00B47738"/>
    <w:rsid w:val="00B5173F"/>
    <w:rsid w:val="00B76BBC"/>
    <w:rsid w:val="00B8118D"/>
    <w:rsid w:val="00B84A76"/>
    <w:rsid w:val="00B86CE4"/>
    <w:rsid w:val="00B9283B"/>
    <w:rsid w:val="00B974F7"/>
    <w:rsid w:val="00BA489C"/>
    <w:rsid w:val="00BA5B0C"/>
    <w:rsid w:val="00BA73F6"/>
    <w:rsid w:val="00BB1B71"/>
    <w:rsid w:val="00BC36B7"/>
    <w:rsid w:val="00BC42F3"/>
    <w:rsid w:val="00BC64C4"/>
    <w:rsid w:val="00BC76E1"/>
    <w:rsid w:val="00BE5180"/>
    <w:rsid w:val="00BE6140"/>
    <w:rsid w:val="00BF3819"/>
    <w:rsid w:val="00BF4021"/>
    <w:rsid w:val="00C022F6"/>
    <w:rsid w:val="00C03530"/>
    <w:rsid w:val="00C03CAB"/>
    <w:rsid w:val="00C04DF2"/>
    <w:rsid w:val="00C072F8"/>
    <w:rsid w:val="00C110CA"/>
    <w:rsid w:val="00C11AB4"/>
    <w:rsid w:val="00C12D8E"/>
    <w:rsid w:val="00C20216"/>
    <w:rsid w:val="00C2373E"/>
    <w:rsid w:val="00C25EC8"/>
    <w:rsid w:val="00C32381"/>
    <w:rsid w:val="00C32C24"/>
    <w:rsid w:val="00C4400D"/>
    <w:rsid w:val="00C4589D"/>
    <w:rsid w:val="00C52C68"/>
    <w:rsid w:val="00C57800"/>
    <w:rsid w:val="00C633BF"/>
    <w:rsid w:val="00C726DD"/>
    <w:rsid w:val="00C8257B"/>
    <w:rsid w:val="00C84533"/>
    <w:rsid w:val="00C84E6B"/>
    <w:rsid w:val="00C84F99"/>
    <w:rsid w:val="00C90CCD"/>
    <w:rsid w:val="00CA061E"/>
    <w:rsid w:val="00CA22B3"/>
    <w:rsid w:val="00CB1920"/>
    <w:rsid w:val="00CB76E8"/>
    <w:rsid w:val="00CC7AE5"/>
    <w:rsid w:val="00CD3825"/>
    <w:rsid w:val="00CD3955"/>
    <w:rsid w:val="00CD4262"/>
    <w:rsid w:val="00CE12BF"/>
    <w:rsid w:val="00CE3F10"/>
    <w:rsid w:val="00CE6155"/>
    <w:rsid w:val="00CF0171"/>
    <w:rsid w:val="00CF4949"/>
    <w:rsid w:val="00D008C5"/>
    <w:rsid w:val="00D00973"/>
    <w:rsid w:val="00D218FC"/>
    <w:rsid w:val="00D22E6C"/>
    <w:rsid w:val="00D30716"/>
    <w:rsid w:val="00D33CD0"/>
    <w:rsid w:val="00D3480B"/>
    <w:rsid w:val="00D34E4A"/>
    <w:rsid w:val="00D34FE4"/>
    <w:rsid w:val="00D377F4"/>
    <w:rsid w:val="00D4487B"/>
    <w:rsid w:val="00D51830"/>
    <w:rsid w:val="00D60CE0"/>
    <w:rsid w:val="00D611B4"/>
    <w:rsid w:val="00D6401A"/>
    <w:rsid w:val="00D67316"/>
    <w:rsid w:val="00D75927"/>
    <w:rsid w:val="00D75CF6"/>
    <w:rsid w:val="00D9189C"/>
    <w:rsid w:val="00DA3C28"/>
    <w:rsid w:val="00DB205C"/>
    <w:rsid w:val="00DC3D0A"/>
    <w:rsid w:val="00DD0EC3"/>
    <w:rsid w:val="00DE613C"/>
    <w:rsid w:val="00DE7AA9"/>
    <w:rsid w:val="00E0196C"/>
    <w:rsid w:val="00E04283"/>
    <w:rsid w:val="00E0693C"/>
    <w:rsid w:val="00E1060E"/>
    <w:rsid w:val="00E220FF"/>
    <w:rsid w:val="00E31971"/>
    <w:rsid w:val="00E32159"/>
    <w:rsid w:val="00E36C00"/>
    <w:rsid w:val="00E400F3"/>
    <w:rsid w:val="00E417D7"/>
    <w:rsid w:val="00E4774E"/>
    <w:rsid w:val="00E50883"/>
    <w:rsid w:val="00E5144B"/>
    <w:rsid w:val="00E667EB"/>
    <w:rsid w:val="00E679A3"/>
    <w:rsid w:val="00E7389C"/>
    <w:rsid w:val="00E73CBD"/>
    <w:rsid w:val="00E7773D"/>
    <w:rsid w:val="00E856F2"/>
    <w:rsid w:val="00E86CD7"/>
    <w:rsid w:val="00E925D2"/>
    <w:rsid w:val="00E92F27"/>
    <w:rsid w:val="00EB4713"/>
    <w:rsid w:val="00EB7C78"/>
    <w:rsid w:val="00ED33A5"/>
    <w:rsid w:val="00EE245D"/>
    <w:rsid w:val="00EE6B0F"/>
    <w:rsid w:val="00EF1BD2"/>
    <w:rsid w:val="00EF2CBF"/>
    <w:rsid w:val="00EF5729"/>
    <w:rsid w:val="00EF7ECC"/>
    <w:rsid w:val="00F13C25"/>
    <w:rsid w:val="00F240F8"/>
    <w:rsid w:val="00F24C2E"/>
    <w:rsid w:val="00F26025"/>
    <w:rsid w:val="00F31509"/>
    <w:rsid w:val="00F430E7"/>
    <w:rsid w:val="00F44EE9"/>
    <w:rsid w:val="00F47474"/>
    <w:rsid w:val="00F53E13"/>
    <w:rsid w:val="00F70BB4"/>
    <w:rsid w:val="00F71AEA"/>
    <w:rsid w:val="00F764B6"/>
    <w:rsid w:val="00F81E5A"/>
    <w:rsid w:val="00F822D8"/>
    <w:rsid w:val="00F90EEB"/>
    <w:rsid w:val="00F921B2"/>
    <w:rsid w:val="00F92A9F"/>
    <w:rsid w:val="00FA23FF"/>
    <w:rsid w:val="00FA555F"/>
    <w:rsid w:val="00FC3EA6"/>
    <w:rsid w:val="00FC5F54"/>
    <w:rsid w:val="00FC6D2C"/>
    <w:rsid w:val="00FD3F95"/>
    <w:rsid w:val="00FD489A"/>
    <w:rsid w:val="00FE3168"/>
    <w:rsid w:val="00FE793F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,"/>
  <w:listSeparator w:val=";"/>
  <w14:docId w14:val="1C956DD1"/>
  <w15:docId w15:val="{3E6304D8-AFC9-41E6-9864-892737DF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881F3B"/>
    <w:pPr>
      <w:widowControl w:val="0"/>
      <w:spacing w:before="60" w:line="360" w:lineRule="auto"/>
    </w:pPr>
    <w:rPr>
      <w:rFonts w:ascii="Arial" w:hAnsi="Arial" w:cs="Arial"/>
      <w:color w:val="383431"/>
      <w:sz w:val="18"/>
      <w:szCs w:val="18"/>
    </w:rPr>
  </w:style>
  <w:style w:type="paragraph" w:styleId="Nagwek1">
    <w:name w:val="heading 1"/>
    <w:basedOn w:val="Normalny"/>
    <w:next w:val="Normalny"/>
    <w:qFormat/>
    <w:rsid w:val="00804182"/>
    <w:pPr>
      <w:keepNext/>
      <w:spacing w:before="480" w:after="80"/>
      <w:outlineLvl w:val="0"/>
    </w:pPr>
    <w:rPr>
      <w:b/>
      <w:color w:val="5F5F5F"/>
      <w:sz w:val="28"/>
      <w:szCs w:val="20"/>
    </w:rPr>
  </w:style>
  <w:style w:type="paragraph" w:styleId="Nagwek2">
    <w:name w:val="heading 2"/>
    <w:basedOn w:val="Normalny"/>
    <w:next w:val="Normalny"/>
    <w:link w:val="Nagwek2Znak"/>
    <w:qFormat/>
    <w:rsid w:val="00804182"/>
    <w:pPr>
      <w:keepNext/>
      <w:spacing w:before="240" w:after="60"/>
      <w:ind w:right="284"/>
      <w:outlineLvl w:val="1"/>
    </w:pPr>
    <w:rPr>
      <w:b/>
      <w:color w:val="5F5F5F"/>
      <w:sz w:val="24"/>
      <w:szCs w:val="24"/>
    </w:rPr>
  </w:style>
  <w:style w:type="paragraph" w:styleId="Nagwek3">
    <w:name w:val="heading 3"/>
    <w:basedOn w:val="Normalny"/>
    <w:next w:val="Normalny"/>
    <w:link w:val="Nagwek3Znak"/>
    <w:qFormat/>
    <w:rsid w:val="00804182"/>
    <w:pPr>
      <w:keepNext/>
      <w:spacing w:before="180"/>
      <w:ind w:right="284"/>
      <w:outlineLvl w:val="2"/>
    </w:pPr>
    <w:rPr>
      <w:b/>
      <w:color w:val="5F5F5F"/>
      <w:sz w:val="22"/>
      <w:szCs w:val="22"/>
    </w:rPr>
  </w:style>
  <w:style w:type="paragraph" w:styleId="Nagwek4">
    <w:name w:val="heading 4"/>
    <w:basedOn w:val="Normalny"/>
    <w:next w:val="Normalny"/>
    <w:qFormat/>
    <w:rsid w:val="00804182"/>
    <w:pPr>
      <w:keepNext/>
      <w:ind w:right="284"/>
      <w:outlineLvl w:val="3"/>
    </w:pPr>
    <w:rPr>
      <w:b/>
      <w:color w:val="5F5F5F"/>
      <w:sz w:val="20"/>
      <w:szCs w:val="20"/>
    </w:rPr>
  </w:style>
  <w:style w:type="paragraph" w:styleId="Nagwek5">
    <w:name w:val="heading 5"/>
    <w:basedOn w:val="Normalny"/>
    <w:next w:val="Normalny"/>
    <w:qFormat/>
    <w:rsid w:val="00804182"/>
    <w:pPr>
      <w:ind w:right="284"/>
      <w:outlineLvl w:val="4"/>
    </w:pPr>
    <w:rPr>
      <w:b/>
      <w:color w:val="000000"/>
      <w:lang w:val="en-US"/>
    </w:rPr>
  </w:style>
  <w:style w:type="paragraph" w:styleId="Nagwek6">
    <w:name w:val="heading 6"/>
    <w:basedOn w:val="Normalny"/>
    <w:link w:val="Nagwek6Znak"/>
    <w:qFormat/>
    <w:rsid w:val="00804182"/>
    <w:pPr>
      <w:spacing w:before="100" w:after="20"/>
      <w:ind w:right="283"/>
      <w:outlineLvl w:val="5"/>
    </w:pPr>
    <w:rPr>
      <w:i/>
      <w:color w:val="4D4D4D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basedOn w:val="Normalny"/>
    <w:link w:val="CodeZnak"/>
    <w:rsid w:val="000051F5"/>
    <w:pPr>
      <w:pBdr>
        <w:top w:val="single" w:sz="4" w:space="1" w:color="3E6A8E"/>
        <w:left w:val="single" w:sz="4" w:space="4" w:color="3E6A8E"/>
        <w:bottom w:val="single" w:sz="4" w:space="1" w:color="3E6A8E"/>
        <w:right w:val="single" w:sz="4" w:space="4" w:color="3E6A8E"/>
      </w:pBdr>
      <w:shd w:val="clear" w:color="auto" w:fill="EFF3D9"/>
      <w:tabs>
        <w:tab w:val="left" w:pos="142"/>
        <w:tab w:val="left" w:pos="425"/>
        <w:tab w:val="left" w:pos="709"/>
        <w:tab w:val="left" w:pos="992"/>
        <w:tab w:val="left" w:pos="1276"/>
        <w:tab w:val="left" w:pos="1560"/>
        <w:tab w:val="left" w:pos="1843"/>
        <w:tab w:val="left" w:pos="2126"/>
        <w:tab w:val="left" w:pos="2410"/>
        <w:tab w:val="left" w:pos="2693"/>
        <w:tab w:val="left" w:pos="2976"/>
        <w:tab w:val="left" w:pos="3260"/>
        <w:tab w:val="left" w:pos="3544"/>
        <w:tab w:val="left" w:pos="3827"/>
        <w:tab w:val="left" w:pos="4110"/>
        <w:tab w:val="left" w:pos="4394"/>
        <w:tab w:val="left" w:pos="4678"/>
        <w:tab w:val="left" w:pos="4961"/>
        <w:tab w:val="left" w:pos="5244"/>
        <w:tab w:val="left" w:pos="5528"/>
        <w:tab w:val="left" w:pos="7200"/>
        <w:tab w:val="left" w:pos="7560"/>
        <w:tab w:val="left" w:pos="7920"/>
        <w:tab w:val="left" w:pos="8280"/>
      </w:tabs>
      <w:spacing w:before="0" w:line="240" w:lineRule="auto"/>
      <w:ind w:left="567" w:hanging="142"/>
    </w:pPr>
    <w:rPr>
      <w:rFonts w:ascii="Courier New" w:hAnsi="Courier New"/>
      <w:color w:val="00007F"/>
      <w:sz w:val="16"/>
      <w:szCs w:val="16"/>
      <w:lang w:val="en-US"/>
    </w:rPr>
  </w:style>
  <w:style w:type="paragraph" w:customStyle="1" w:styleId="Comment">
    <w:name w:val="Comment"/>
    <w:basedOn w:val="Normalny"/>
    <w:rsid w:val="0080418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before="20" w:after="20"/>
      <w:ind w:left="1134" w:right="283"/>
    </w:pPr>
    <w:rPr>
      <w:i/>
      <w:noProof/>
      <w:color w:val="007F7F"/>
      <w:szCs w:val="20"/>
    </w:rPr>
  </w:style>
  <w:style w:type="paragraph" w:customStyle="1" w:styleId="Description">
    <w:name w:val="Description"/>
    <w:basedOn w:val="Normalny"/>
    <w:rsid w:val="00804182"/>
    <w:pPr>
      <w:tabs>
        <w:tab w:val="left" w:pos="74"/>
      </w:tabs>
      <w:spacing w:after="20"/>
      <w:ind w:left="113" w:right="568"/>
    </w:pPr>
    <w:rPr>
      <w:noProof/>
      <w:color w:val="00007F"/>
      <w:szCs w:val="20"/>
    </w:rPr>
  </w:style>
  <w:style w:type="paragraph" w:customStyle="1" w:styleId="Exclamation">
    <w:name w:val="Exclamation"/>
    <w:basedOn w:val="Normalny"/>
    <w:rsid w:val="00E0196C"/>
    <w:pPr>
      <w:spacing w:before="20" w:after="20"/>
      <w:ind w:left="284"/>
    </w:pPr>
    <w:rPr>
      <w:i/>
      <w:noProof/>
      <w:color w:val="365F91" w:themeColor="accent1" w:themeShade="BF"/>
      <w:sz w:val="20"/>
      <w:szCs w:val="20"/>
      <w:lang w:val="en-US"/>
    </w:rPr>
  </w:style>
  <w:style w:type="paragraph" w:styleId="Nagwek">
    <w:name w:val="header"/>
    <w:basedOn w:val="Normalny"/>
    <w:rsid w:val="00804182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804182"/>
    <w:pPr>
      <w:tabs>
        <w:tab w:val="center" w:pos="4536"/>
        <w:tab w:val="right" w:pos="9072"/>
      </w:tabs>
    </w:pPr>
  </w:style>
  <w:style w:type="paragraph" w:customStyle="1" w:styleId="Punktowanie">
    <w:name w:val="Punktowanie"/>
    <w:basedOn w:val="Normalny"/>
    <w:rsid w:val="00804182"/>
    <w:pPr>
      <w:numPr>
        <w:numId w:val="20"/>
      </w:numPr>
    </w:pPr>
  </w:style>
  <w:style w:type="paragraph" w:customStyle="1" w:styleId="Arroworange">
    <w:name w:val="Arrow orange"/>
    <w:basedOn w:val="Normalny"/>
    <w:rsid w:val="00804182"/>
    <w:pPr>
      <w:numPr>
        <w:numId w:val="18"/>
      </w:numPr>
      <w:ind w:right="648"/>
    </w:pPr>
    <w:rPr>
      <w:b/>
      <w:color w:val="ED922A"/>
      <w:lang w:val="en-US"/>
    </w:rPr>
  </w:style>
  <w:style w:type="paragraph" w:customStyle="1" w:styleId="Arrowblack">
    <w:name w:val="Arrow black"/>
    <w:basedOn w:val="Normalny"/>
    <w:rsid w:val="00804182"/>
    <w:pPr>
      <w:numPr>
        <w:numId w:val="17"/>
      </w:numPr>
    </w:pPr>
  </w:style>
  <w:style w:type="paragraph" w:styleId="Tytu">
    <w:name w:val="Title"/>
    <w:basedOn w:val="Normalny"/>
    <w:qFormat/>
    <w:rsid w:val="00804182"/>
    <w:pPr>
      <w:spacing w:before="160" w:after="240"/>
      <w:outlineLvl w:val="0"/>
    </w:pPr>
    <w:rPr>
      <w:b/>
      <w:bCs/>
      <w:color w:val="808080"/>
      <w:kern w:val="28"/>
      <w:sz w:val="36"/>
      <w:szCs w:val="36"/>
    </w:rPr>
  </w:style>
  <w:style w:type="paragraph" w:customStyle="1" w:styleId="l">
    <w:name w:val="l"/>
    <w:basedOn w:val="Punktowanie"/>
    <w:rsid w:val="00804182"/>
    <w:pPr>
      <w:numPr>
        <w:numId w:val="0"/>
      </w:numPr>
    </w:pPr>
  </w:style>
  <w:style w:type="paragraph" w:styleId="Lista">
    <w:name w:val="List"/>
    <w:basedOn w:val="Normalny"/>
    <w:rsid w:val="00804182"/>
    <w:pPr>
      <w:ind w:left="283" w:hanging="283"/>
    </w:pPr>
  </w:style>
  <w:style w:type="character" w:styleId="Numerstrony">
    <w:name w:val="page number"/>
    <w:basedOn w:val="Domylnaczcionkaakapitu"/>
    <w:rsid w:val="00804182"/>
  </w:style>
  <w:style w:type="paragraph" w:styleId="Mapadokumentu">
    <w:name w:val="Document Map"/>
    <w:basedOn w:val="Normalny"/>
    <w:semiHidden/>
    <w:rsid w:val="0080418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anumerowana">
    <w:name w:val="List Number"/>
    <w:basedOn w:val="Normalny"/>
    <w:rsid w:val="00804182"/>
    <w:pPr>
      <w:numPr>
        <w:numId w:val="21"/>
      </w:numPr>
    </w:pPr>
  </w:style>
  <w:style w:type="character" w:customStyle="1" w:styleId="Nagwek6Znak">
    <w:name w:val="Nagłówek 6 Znak"/>
    <w:link w:val="Nagwek6"/>
    <w:rsid w:val="00804182"/>
    <w:rPr>
      <w:rFonts w:ascii="Arial" w:hAnsi="Arial" w:cs="Arial"/>
      <w:i/>
      <w:color w:val="4D4D4D"/>
      <w:sz w:val="18"/>
      <w:szCs w:val="18"/>
      <w:lang w:val="en-US" w:eastAsia="pl-PL" w:bidi="ar-SA"/>
    </w:rPr>
  </w:style>
  <w:style w:type="paragraph" w:customStyle="1" w:styleId="Program">
    <w:name w:val="Program"/>
    <w:basedOn w:val="Normalny"/>
    <w:rsid w:val="00804182"/>
    <w:pPr>
      <w:spacing w:before="0" w:line="240" w:lineRule="auto"/>
      <w:ind w:left="284"/>
    </w:pPr>
    <w:rPr>
      <w:rFonts w:ascii="DejaVu Sans Mono" w:hAnsi="DejaVu Sans Mono"/>
      <w:color w:val="000080"/>
      <w:sz w:val="12"/>
      <w:szCs w:val="12"/>
      <w:lang w:val="en-US"/>
    </w:rPr>
  </w:style>
  <w:style w:type="paragraph" w:customStyle="1" w:styleId="ToDo">
    <w:name w:val="ToDo"/>
    <w:basedOn w:val="Nagwek5"/>
    <w:rsid w:val="00804182"/>
    <w:rPr>
      <w:color w:val="008000"/>
    </w:rPr>
  </w:style>
  <w:style w:type="paragraph" w:customStyle="1" w:styleId="ToDoBreak">
    <w:name w:val="ToDo Break"/>
    <w:basedOn w:val="Nagwek5"/>
    <w:rsid w:val="00804182"/>
    <w:rPr>
      <w:color w:val="FF6600"/>
    </w:rPr>
  </w:style>
  <w:style w:type="paragraph" w:customStyle="1" w:styleId="ToDoDone">
    <w:name w:val="ToDo Done"/>
    <w:basedOn w:val="Nagwek5"/>
    <w:rsid w:val="00804182"/>
    <w:rPr>
      <w:color w:val="999999"/>
    </w:rPr>
  </w:style>
  <w:style w:type="paragraph" w:customStyle="1" w:styleId="ToDoError">
    <w:name w:val="ToDo Error"/>
    <w:basedOn w:val="Nagwek5"/>
    <w:rsid w:val="00804182"/>
    <w:rPr>
      <w:color w:val="FF0000"/>
    </w:rPr>
  </w:style>
  <w:style w:type="paragraph" w:customStyle="1" w:styleId="ToDoPlan">
    <w:name w:val="ToDo Plan"/>
    <w:basedOn w:val="Nagwek5"/>
    <w:rsid w:val="00804182"/>
    <w:rPr>
      <w:color w:val="0000FF"/>
    </w:rPr>
  </w:style>
  <w:style w:type="character" w:styleId="Hipercze">
    <w:name w:val="Hyperlink"/>
    <w:rsid w:val="007F2960"/>
    <w:rPr>
      <w:color w:val="0000FF"/>
      <w:u w:val="single"/>
    </w:rPr>
  </w:style>
  <w:style w:type="table" w:styleId="Tabela-Siatka">
    <w:name w:val="Table Grid"/>
    <w:basedOn w:val="Standardowy"/>
    <w:rsid w:val="00632F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semiHidden/>
    <w:unhideWhenUsed/>
    <w:rsid w:val="00DE613C"/>
    <w:pPr>
      <w:spacing w:before="0" w:line="240" w:lineRule="auto"/>
    </w:pPr>
    <w:rPr>
      <w:rFonts w:ascii="Segoe UI" w:hAnsi="Segoe UI" w:cs="Segoe UI"/>
    </w:rPr>
  </w:style>
  <w:style w:type="character" w:customStyle="1" w:styleId="TekstdymkaZnak">
    <w:name w:val="Tekst dymka Znak"/>
    <w:basedOn w:val="Domylnaczcionkaakapitu"/>
    <w:link w:val="Tekstdymka"/>
    <w:semiHidden/>
    <w:rsid w:val="00DE613C"/>
    <w:rPr>
      <w:rFonts w:ascii="Segoe UI" w:hAnsi="Segoe UI" w:cs="Segoe UI"/>
      <w:color w:val="383431"/>
      <w:sz w:val="18"/>
      <w:szCs w:val="18"/>
    </w:rPr>
  </w:style>
  <w:style w:type="character" w:customStyle="1" w:styleId="CodeZnak">
    <w:name w:val="Code Znak"/>
    <w:basedOn w:val="Domylnaczcionkaakapitu"/>
    <w:link w:val="Code"/>
    <w:rsid w:val="00B374FD"/>
    <w:rPr>
      <w:rFonts w:ascii="Courier New" w:hAnsi="Courier New" w:cs="Arial"/>
      <w:color w:val="00007F"/>
      <w:sz w:val="16"/>
      <w:szCs w:val="16"/>
      <w:shd w:val="clear" w:color="auto" w:fill="EFF3D9"/>
      <w:lang w:val="en-US"/>
    </w:rPr>
  </w:style>
  <w:style w:type="paragraph" w:customStyle="1" w:styleId="code-http">
    <w:name w:val="code-http"/>
    <w:basedOn w:val="Code"/>
    <w:qFormat/>
    <w:rsid w:val="008F5D41"/>
    <w:rPr>
      <w:color w:val="632423" w:themeColor="accent2" w:themeShade="80"/>
    </w:rPr>
  </w:style>
  <w:style w:type="paragraph" w:customStyle="1" w:styleId="code-json">
    <w:name w:val="code-json"/>
    <w:basedOn w:val="Code"/>
    <w:qFormat/>
    <w:rsid w:val="008F5D41"/>
    <w:pPr>
      <w:shd w:val="clear" w:color="auto" w:fill="548DD4" w:themeFill="text2" w:themeFillTint="99"/>
    </w:pPr>
    <w:rPr>
      <w:color w:val="17365D" w:themeColor="text2" w:themeShade="BF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6401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semiHidden/>
    <w:unhideWhenUsed/>
    <w:rsid w:val="0084409E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rsid w:val="00D75927"/>
    <w:rPr>
      <w:rFonts w:ascii="Arial" w:hAnsi="Arial" w:cs="Arial"/>
      <w:b/>
      <w:color w:val="5F5F5F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rsid w:val="00D75927"/>
    <w:rPr>
      <w:rFonts w:ascii="Arial" w:hAnsi="Arial" w:cs="Arial"/>
      <w:b/>
      <w:color w:val="5F5F5F"/>
      <w:sz w:val="22"/>
      <w:szCs w:val="22"/>
    </w:rPr>
  </w:style>
  <w:style w:type="paragraph" w:styleId="Akapitzlist">
    <w:name w:val="List Paragraph"/>
    <w:basedOn w:val="Normalny"/>
    <w:uiPriority w:val="34"/>
    <w:qFormat/>
    <w:rsid w:val="00535CCF"/>
    <w:pPr>
      <w:ind w:left="720"/>
      <w:contextualSpacing/>
    </w:pPr>
  </w:style>
  <w:style w:type="paragraph" w:customStyle="1" w:styleId="Html">
    <w:name w:val="Html"/>
    <w:basedOn w:val="Code"/>
    <w:qFormat/>
    <w:rsid w:val="00195D4E"/>
    <w:pPr>
      <w:shd w:val="clear" w:color="auto" w:fill="B8CCE4" w:themeFill="accent1" w:themeFillTint="66"/>
    </w:pPr>
    <w:rPr>
      <w:rFonts w:ascii="Source Code Pro Medium" w:hAnsi="Source Code Pro Medium"/>
      <w:i/>
      <w:color w:val="244061" w:themeColor="accent1" w:themeShade="80"/>
    </w:rPr>
  </w:style>
  <w:style w:type="paragraph" w:customStyle="1" w:styleId="Figcaption">
    <w:name w:val="Figcaption"/>
    <w:basedOn w:val="Normalny"/>
    <w:next w:val="Normalny"/>
    <w:qFormat/>
    <w:rsid w:val="00365A76"/>
    <w:pPr>
      <w:ind w:left="709"/>
    </w:pPr>
    <w:rPr>
      <w:color w:val="404040" w:themeColor="text1" w:themeTint="BF"/>
      <w:sz w:val="16"/>
      <w:szCs w:val="16"/>
    </w:rPr>
  </w:style>
  <w:style w:type="paragraph" w:customStyle="1" w:styleId="Blockquote">
    <w:name w:val="Blockquote"/>
    <w:basedOn w:val="Exclamation"/>
    <w:qFormat/>
    <w:rsid w:val="00E0196C"/>
  </w:style>
  <w:style w:type="paragraph" w:customStyle="1" w:styleId="Metatag">
    <w:name w:val="Metatag"/>
    <w:basedOn w:val="code-http"/>
    <w:next w:val="Normalny"/>
    <w:qFormat/>
    <w:rsid w:val="0088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1\Documents\Niestandardowe%20szablony%20pakietu%20Office\01.%20Human%20Dialog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01. Human Dialog.dotx</Template>
  <TotalTime>184</TotalTime>
  <Pages>1</Pages>
  <Words>30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Tekst</vt:lpstr>
    </vt:vector>
  </TitlesOfParts>
  <Company>Human Dialog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</dc:title>
  <dc:creator>Andrzej Krawczyk</dc:creator>
  <cp:lastModifiedBy>Adam Gajewski</cp:lastModifiedBy>
  <cp:revision>64</cp:revision>
  <cp:lastPrinted>2016-04-15T11:26:00Z</cp:lastPrinted>
  <dcterms:created xsi:type="dcterms:W3CDTF">2023-08-10T09:42:00Z</dcterms:created>
  <dcterms:modified xsi:type="dcterms:W3CDTF">2025-07-21T14:06:00Z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a4494d97c76c341988d33ec1dc5dca4c6b781ea7f27cb5ec073510420dd6759c</vt:lpwstr>
  </property>
</Properties>
</file>